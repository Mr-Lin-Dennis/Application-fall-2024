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320" w:rsidRPr="00C46A2F" w:rsidRDefault="00C46A2F" w:rsidP="00C46A2F">
      <w:pPr>
        <w:adjustRightInd w:val="0"/>
        <w:snapToGrid w:val="0"/>
        <w:jc w:val="left"/>
        <w:rPr>
          <w:rFonts w:ascii="Arial" w:hAnsi="Arial" w:cs="Arial"/>
          <w:b/>
          <w:sz w:val="24"/>
          <w:szCs w:val="24"/>
        </w:rPr>
      </w:pPr>
      <w:r w:rsidRPr="00C46A2F">
        <w:rPr>
          <w:rFonts w:ascii="Arial" w:hAnsi="Arial" w:cs="Arial" w:hint="eastAsia"/>
          <w:b/>
          <w:sz w:val="24"/>
          <w:szCs w:val="24"/>
        </w:rPr>
        <w:t xml:space="preserve">Honors and Awards: </w:t>
      </w:r>
    </w:p>
    <w:p w:rsidR="004A7375" w:rsidRDefault="004A7375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:rsidR="00C46A2F" w:rsidRDefault="00C46A2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Honor 1: </w:t>
      </w:r>
    </w:p>
    <w:p w:rsidR="00C46A2F" w:rsidRDefault="00C46A2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80"/>
        <w:gridCol w:w="1134"/>
        <w:gridCol w:w="142"/>
        <w:gridCol w:w="1417"/>
        <w:gridCol w:w="567"/>
        <w:gridCol w:w="851"/>
        <w:gridCol w:w="567"/>
        <w:gridCol w:w="850"/>
        <w:gridCol w:w="2693"/>
      </w:tblGrid>
      <w:tr w:rsidR="00C46A2F" w:rsidTr="00F37024">
        <w:tc>
          <w:tcPr>
            <w:tcW w:w="1980" w:type="dxa"/>
          </w:tcPr>
          <w:p w:rsidR="00C46A2F" w:rsidRDefault="00C46A2F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Honor Name: </w:t>
            </w:r>
          </w:p>
          <w:p w:rsidR="00C46A2F" w:rsidRDefault="00C46A2F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</w:t>
            </w:r>
            <w:r w:rsidR="004A7375">
              <w:rPr>
                <w:rFonts w:ascii="Arial" w:hAnsi="Arial" w:cs="Arial" w:hint="eastAsia"/>
                <w:sz w:val="24"/>
                <w:szCs w:val="24"/>
              </w:rPr>
              <w:t>名称</w:t>
            </w:r>
            <w:r w:rsidR="006B6DA5"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C46A2F" w:rsidRDefault="00C46A2F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(100 char</w:t>
            </w:r>
            <w:r>
              <w:rPr>
                <w:rFonts w:ascii="Arial" w:hAnsi="Arial" w:cs="Arial"/>
                <w:sz w:val="24"/>
                <w:szCs w:val="24"/>
              </w:rPr>
              <w:t>acters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) </w:t>
            </w:r>
          </w:p>
        </w:tc>
        <w:tc>
          <w:tcPr>
            <w:tcW w:w="8221" w:type="dxa"/>
            <w:gridSpan w:val="8"/>
            <w:tcBorders>
              <w:bottom w:val="single" w:sz="4" w:space="0" w:color="auto"/>
            </w:tcBorders>
          </w:tcPr>
          <w:p w:rsidR="00C46A2F" w:rsidRDefault="00D6493B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op 25%, Euclid Mathematics Contest</w:t>
            </w:r>
          </w:p>
        </w:tc>
      </w:tr>
      <w:tr w:rsidR="00F37024" w:rsidTr="00F37024">
        <w:tc>
          <w:tcPr>
            <w:tcW w:w="1980" w:type="dxa"/>
            <w:tcBorders>
              <w:right w:val="single" w:sz="4" w:space="0" w:color="auto"/>
            </w:tcBorders>
          </w:tcPr>
          <w:p w:rsidR="00F37024" w:rsidRDefault="00F37024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F37024" w:rsidRDefault="00F37024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37024" w:rsidRPr="00947721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947721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F37024" w:rsidRPr="00947721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47721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947721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F37024" w:rsidTr="00F37024">
        <w:tc>
          <w:tcPr>
            <w:tcW w:w="1980" w:type="dxa"/>
            <w:tcBorders>
              <w:right w:val="single" w:sz="4" w:space="0" w:color="auto"/>
            </w:tcBorders>
          </w:tcPr>
          <w:p w:rsidR="00F37024" w:rsidRDefault="00F37024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Levels of Recognition: </w:t>
            </w:r>
          </w:p>
          <w:p w:rsidR="00F37024" w:rsidRDefault="00F37024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荣誉级别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>chool</w:t>
            </w:r>
          </w:p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校级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State/Regional</w:t>
            </w:r>
          </w:p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区级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市级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省级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</w:t>
            </w:r>
          </w:p>
          <w:p w:rsidR="00F37024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国家级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7024" w:rsidRPr="00947721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47721">
              <w:rPr>
                <w:rFonts w:ascii="Arial" w:hAnsi="Arial" w:cs="Arial"/>
                <w:color w:val="FF0000"/>
                <w:sz w:val="24"/>
                <w:szCs w:val="24"/>
              </w:rPr>
              <w:t>International</w:t>
            </w:r>
          </w:p>
          <w:p w:rsidR="00F37024" w:rsidRPr="00947721" w:rsidRDefault="00F37024" w:rsidP="00F37024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47721">
              <w:rPr>
                <w:rFonts w:ascii="Arial" w:hAnsi="Arial" w:cs="Arial" w:hint="eastAsia"/>
                <w:color w:val="FF0000"/>
                <w:sz w:val="24"/>
                <w:szCs w:val="24"/>
              </w:rPr>
              <w:t>国际级</w:t>
            </w:r>
          </w:p>
        </w:tc>
      </w:tr>
      <w:tr w:rsidR="00777CEA" w:rsidTr="00947721">
        <w:tc>
          <w:tcPr>
            <w:tcW w:w="1980" w:type="dxa"/>
            <w:tcBorders>
              <w:right w:val="single" w:sz="4" w:space="0" w:color="auto"/>
            </w:tcBorders>
          </w:tcPr>
          <w:p w:rsidR="00777CEA" w:rsidRPr="00777CEA" w:rsidRDefault="00777CEA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奖项描述</w:t>
            </w:r>
          </w:p>
          <w:p w:rsidR="00777CEA" w:rsidRDefault="00777CEA" w:rsidP="00C46A2F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(</w:t>
            </w:r>
            <w:r w:rsidRPr="00777CEA">
              <w:rPr>
                <w:rFonts w:ascii="Arial" w:hAnsi="Arial" w:cs="Arial" w:hint="eastAsia"/>
                <w:sz w:val="24"/>
                <w:szCs w:val="24"/>
              </w:rPr>
              <w:t>后续申请加州系学校的时候会用到，一并填写</w:t>
            </w:r>
            <w:r w:rsidRPr="00777CE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CEA" w:rsidRPr="00777CEA" w:rsidRDefault="00AB32CA" w:rsidP="00F37024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B32CA">
              <w:rPr>
                <w:rFonts w:ascii="Arial" w:hAnsi="Arial" w:cs="Arial"/>
                <w:sz w:val="24"/>
                <w:szCs w:val="24"/>
              </w:rPr>
              <w:t>Written by over 20 000 participants worldwide every year, the Euclid contest gives senior-level secondary school students the opportunity to tackle novel problems with creativity and all of the knowledge they've gained in secondary school mathematics.</w:t>
            </w:r>
            <w:r>
              <w:rPr>
                <w:rFonts w:ascii="Arial" w:hAnsi="Arial" w:cs="Arial"/>
                <w:sz w:val="24"/>
                <w:szCs w:val="24"/>
              </w:rPr>
              <w:t xml:space="preserve"> It is a 10-question contest, with a mix of short-answer and full-solution questions, that lasts for about 2.5 hours. </w:t>
            </w:r>
          </w:p>
        </w:tc>
      </w:tr>
    </w:tbl>
    <w:p w:rsidR="00C46A2F" w:rsidRDefault="00C46A2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Honor 2: </w:t>
      </w:r>
    </w:p>
    <w:p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80"/>
        <w:gridCol w:w="1134"/>
        <w:gridCol w:w="142"/>
        <w:gridCol w:w="1417"/>
        <w:gridCol w:w="567"/>
        <w:gridCol w:w="851"/>
        <w:gridCol w:w="567"/>
        <w:gridCol w:w="850"/>
        <w:gridCol w:w="2693"/>
      </w:tblGrid>
      <w:tr w:rsidR="00A567EF" w:rsidTr="00947721">
        <w:tc>
          <w:tcPr>
            <w:tcW w:w="1980" w:type="dxa"/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Honor Name: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(100 char</w:t>
            </w:r>
            <w:r>
              <w:rPr>
                <w:rFonts w:ascii="Arial" w:hAnsi="Arial" w:cs="Arial"/>
                <w:sz w:val="24"/>
                <w:szCs w:val="24"/>
              </w:rPr>
              <w:t>acters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) </w:t>
            </w:r>
          </w:p>
        </w:tc>
        <w:tc>
          <w:tcPr>
            <w:tcW w:w="8221" w:type="dxa"/>
            <w:gridSpan w:val="8"/>
            <w:tcBorders>
              <w:bottom w:val="single" w:sz="4" w:space="0" w:color="auto"/>
            </w:tcBorders>
          </w:tcPr>
          <w:p w:rsidR="00A567EF" w:rsidRDefault="00FE4B76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igh Distinction, Australian Science Olympiad Competition-Physics</w:t>
            </w:r>
          </w:p>
        </w:tc>
      </w:tr>
      <w:tr w:rsidR="00A567EF" w:rsidTr="00947721">
        <w:tc>
          <w:tcPr>
            <w:tcW w:w="1980" w:type="dxa"/>
            <w:tcBorders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Pr="00FE4B76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FE4B76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A567EF" w:rsidRPr="00FE4B76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E4B76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FE4B76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A567EF" w:rsidTr="00947721">
        <w:tc>
          <w:tcPr>
            <w:tcW w:w="1980" w:type="dxa"/>
            <w:tcBorders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Levels of Recognition: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荣誉级别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>chool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校级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State/Regional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区级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市级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省级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国家级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67EF" w:rsidRPr="00FE4B76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E4B76">
              <w:rPr>
                <w:rFonts w:ascii="Arial" w:hAnsi="Arial" w:cs="Arial"/>
                <w:color w:val="FF0000"/>
                <w:sz w:val="24"/>
                <w:szCs w:val="24"/>
              </w:rPr>
              <w:t>International</w:t>
            </w:r>
          </w:p>
          <w:p w:rsidR="00A567EF" w:rsidRPr="00FE4B76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E4B76">
              <w:rPr>
                <w:rFonts w:ascii="Arial" w:hAnsi="Arial" w:cs="Arial" w:hint="eastAsia"/>
                <w:color w:val="FF0000"/>
                <w:sz w:val="24"/>
                <w:szCs w:val="24"/>
              </w:rPr>
              <w:t>国际级</w:t>
            </w:r>
          </w:p>
        </w:tc>
      </w:tr>
      <w:tr w:rsidR="00777CEA" w:rsidTr="00947721">
        <w:tc>
          <w:tcPr>
            <w:tcW w:w="1980" w:type="dxa"/>
            <w:tcBorders>
              <w:right w:val="single" w:sz="4" w:space="0" w:color="auto"/>
            </w:tcBorders>
          </w:tcPr>
          <w:p w:rsidR="00777CEA" w:rsidRP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奖项描述</w:t>
            </w:r>
          </w:p>
          <w:p w:rsid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(</w:t>
            </w:r>
            <w:r w:rsidRPr="00777CEA">
              <w:rPr>
                <w:rFonts w:ascii="Arial" w:hAnsi="Arial" w:cs="Arial" w:hint="eastAsia"/>
                <w:sz w:val="24"/>
                <w:szCs w:val="24"/>
              </w:rPr>
              <w:t>后续申请加州系学校的时候会用到，一并填写</w:t>
            </w:r>
            <w:r w:rsidRPr="00777CE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CEA" w:rsidRDefault="00FE4B76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Australian Science Olympiad Competition-Physics is one of the toughest physics exams in Australia. </w:t>
            </w:r>
            <w:r w:rsidR="00382D45">
              <w:rPr>
                <w:rFonts w:ascii="Arial" w:hAnsi="Arial" w:cs="Arial"/>
                <w:sz w:val="24"/>
                <w:szCs w:val="24"/>
              </w:rPr>
              <w:t xml:space="preserve">It is hosted by Australian Science Innovations (ASI), </w:t>
            </w:r>
            <w:r w:rsidR="00651384">
              <w:rPr>
                <w:rFonts w:ascii="Arial" w:hAnsi="Arial" w:cs="Arial"/>
                <w:sz w:val="24"/>
                <w:szCs w:val="24"/>
              </w:rPr>
              <w:t>an Australia’s premier provider of science extension programs for high achieving science students.</w:t>
            </w:r>
          </w:p>
        </w:tc>
      </w:tr>
    </w:tbl>
    <w:p w:rsidR="00A567EF" w:rsidRDefault="00A567E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Honor 3: </w:t>
      </w:r>
    </w:p>
    <w:p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80"/>
        <w:gridCol w:w="1134"/>
        <w:gridCol w:w="142"/>
        <w:gridCol w:w="1417"/>
        <w:gridCol w:w="567"/>
        <w:gridCol w:w="851"/>
        <w:gridCol w:w="567"/>
        <w:gridCol w:w="850"/>
        <w:gridCol w:w="2693"/>
      </w:tblGrid>
      <w:tr w:rsidR="00A567EF" w:rsidTr="00947721">
        <w:tc>
          <w:tcPr>
            <w:tcW w:w="1980" w:type="dxa"/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Honor Name: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(100 char</w:t>
            </w:r>
            <w:r>
              <w:rPr>
                <w:rFonts w:ascii="Arial" w:hAnsi="Arial" w:cs="Arial"/>
                <w:sz w:val="24"/>
                <w:szCs w:val="24"/>
              </w:rPr>
              <w:t>acters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) </w:t>
            </w:r>
          </w:p>
        </w:tc>
        <w:tc>
          <w:tcPr>
            <w:tcW w:w="8221" w:type="dxa"/>
            <w:gridSpan w:val="8"/>
            <w:tcBorders>
              <w:bottom w:val="single" w:sz="4" w:space="0" w:color="auto"/>
            </w:tcBorders>
          </w:tcPr>
          <w:p w:rsidR="00A567EF" w:rsidRDefault="00651384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ational Credit, Australian Mathematics Competition</w:t>
            </w:r>
          </w:p>
        </w:tc>
      </w:tr>
      <w:tr w:rsidR="00A567EF" w:rsidTr="00947721">
        <w:tc>
          <w:tcPr>
            <w:tcW w:w="1980" w:type="dxa"/>
            <w:tcBorders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Pr="00651384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651384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A567EF" w:rsidRPr="00651384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51384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651384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A567EF" w:rsidTr="00947721">
        <w:tc>
          <w:tcPr>
            <w:tcW w:w="1980" w:type="dxa"/>
            <w:tcBorders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Levels of Recognition: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荣誉级别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>chool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校级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State/Regional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区级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市级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省级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Pr="00F468D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468D8">
              <w:rPr>
                <w:rFonts w:ascii="Arial" w:hAnsi="Arial" w:cs="Arial"/>
                <w:color w:val="FF0000"/>
                <w:sz w:val="24"/>
                <w:szCs w:val="24"/>
              </w:rPr>
              <w:t>National</w:t>
            </w:r>
          </w:p>
          <w:p w:rsidR="00A567EF" w:rsidRPr="00F468D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468D8">
              <w:rPr>
                <w:rFonts w:ascii="Arial" w:hAnsi="Arial" w:cs="Arial" w:hint="eastAsia"/>
                <w:color w:val="FF0000"/>
                <w:sz w:val="24"/>
                <w:szCs w:val="24"/>
              </w:rPr>
              <w:t>国家级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67EF" w:rsidRPr="00F468D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468D8">
              <w:rPr>
                <w:rFonts w:ascii="Arial" w:hAnsi="Arial" w:cs="Arial"/>
                <w:sz w:val="24"/>
                <w:szCs w:val="24"/>
              </w:rPr>
              <w:t>International</w:t>
            </w:r>
          </w:p>
          <w:p w:rsidR="00A567EF" w:rsidRPr="00F468D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468D8">
              <w:rPr>
                <w:rFonts w:ascii="Arial" w:hAnsi="Arial" w:cs="Arial" w:hint="eastAsia"/>
                <w:sz w:val="24"/>
                <w:szCs w:val="24"/>
              </w:rPr>
              <w:t>国际级</w:t>
            </w:r>
          </w:p>
        </w:tc>
      </w:tr>
      <w:tr w:rsidR="00777CEA" w:rsidTr="00947721">
        <w:tc>
          <w:tcPr>
            <w:tcW w:w="1980" w:type="dxa"/>
            <w:tcBorders>
              <w:right w:val="single" w:sz="4" w:space="0" w:color="auto"/>
            </w:tcBorders>
          </w:tcPr>
          <w:p w:rsidR="00777CEA" w:rsidRP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奖项描述</w:t>
            </w:r>
          </w:p>
          <w:p w:rsid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(</w:t>
            </w:r>
            <w:r w:rsidRPr="00777CEA">
              <w:rPr>
                <w:rFonts w:ascii="Arial" w:hAnsi="Arial" w:cs="Arial" w:hint="eastAsia"/>
                <w:sz w:val="24"/>
                <w:szCs w:val="24"/>
              </w:rPr>
              <w:t>后续申请加州系学校的时候会用到，一并填写</w:t>
            </w:r>
            <w:r w:rsidRPr="00777CE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CEA" w:rsidRDefault="00651384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ustralian Mathematics Competition (AMC) is hosted by the Australian Mathematics Trust (AMT), a national non-profit </w:t>
            </w:r>
            <w:r w:rsidR="00F468D8">
              <w:rPr>
                <w:rFonts w:ascii="Arial" w:hAnsi="Arial" w:cs="Arial"/>
                <w:sz w:val="24"/>
                <w:szCs w:val="24"/>
              </w:rPr>
              <w:t>organization whose main purpose is to enrich the teaching and learning of mathematics for students. National Credit is awarded to the top 55% of the contestants.</w:t>
            </w:r>
          </w:p>
        </w:tc>
      </w:tr>
    </w:tbl>
    <w:p w:rsidR="00A567EF" w:rsidRDefault="00A567E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 xml:space="preserve">Honor 4: </w:t>
      </w:r>
    </w:p>
    <w:p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80"/>
        <w:gridCol w:w="1134"/>
        <w:gridCol w:w="142"/>
        <w:gridCol w:w="1417"/>
        <w:gridCol w:w="567"/>
        <w:gridCol w:w="851"/>
        <w:gridCol w:w="567"/>
        <w:gridCol w:w="850"/>
        <w:gridCol w:w="2693"/>
      </w:tblGrid>
      <w:tr w:rsidR="00A567EF" w:rsidTr="00947721">
        <w:tc>
          <w:tcPr>
            <w:tcW w:w="1980" w:type="dxa"/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Honor Name: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(100 char</w:t>
            </w:r>
            <w:r>
              <w:rPr>
                <w:rFonts w:ascii="Arial" w:hAnsi="Arial" w:cs="Arial"/>
                <w:sz w:val="24"/>
                <w:szCs w:val="24"/>
              </w:rPr>
              <w:t>acters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) </w:t>
            </w:r>
          </w:p>
        </w:tc>
        <w:tc>
          <w:tcPr>
            <w:tcW w:w="8221" w:type="dxa"/>
            <w:gridSpan w:val="8"/>
            <w:tcBorders>
              <w:bottom w:val="single" w:sz="4" w:space="0" w:color="auto"/>
            </w:tcBorders>
          </w:tcPr>
          <w:p w:rsidR="00A567EF" w:rsidRDefault="00B07EB8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econd Prize, China Region, International Space Settlement Design Competition (ISSDC)</w:t>
            </w:r>
          </w:p>
        </w:tc>
      </w:tr>
      <w:tr w:rsidR="00A567EF" w:rsidTr="00947721">
        <w:tc>
          <w:tcPr>
            <w:tcW w:w="1980" w:type="dxa"/>
            <w:tcBorders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Pr="00B07EB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B07EB8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A567EF" w:rsidRPr="00B07EB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07EB8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B07EB8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A567EF" w:rsidTr="00947721">
        <w:tc>
          <w:tcPr>
            <w:tcW w:w="1980" w:type="dxa"/>
            <w:tcBorders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Levels of Recognition: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荣誉级别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>chool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校级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State/Regional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区级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市级</w:t>
            </w:r>
            <w:r>
              <w:rPr>
                <w:rFonts w:ascii="Arial" w:hAnsi="Arial" w:cs="Arial" w:hint="eastAsia"/>
                <w:sz w:val="24"/>
                <w:szCs w:val="24"/>
              </w:rPr>
              <w:t>/</w:t>
            </w:r>
            <w:r>
              <w:rPr>
                <w:rFonts w:ascii="Arial" w:hAnsi="Arial" w:cs="Arial" w:hint="eastAsia"/>
                <w:sz w:val="24"/>
                <w:szCs w:val="24"/>
              </w:rPr>
              <w:t>省级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Pr="00B07EB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07EB8">
              <w:rPr>
                <w:rFonts w:ascii="Arial" w:hAnsi="Arial" w:cs="Arial"/>
                <w:color w:val="FF0000"/>
                <w:sz w:val="24"/>
                <w:szCs w:val="24"/>
              </w:rPr>
              <w:t>National</w:t>
            </w:r>
          </w:p>
          <w:p w:rsidR="00A567EF" w:rsidRPr="00B07EB8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07EB8">
              <w:rPr>
                <w:rFonts w:ascii="Arial" w:hAnsi="Arial" w:cs="Arial" w:hint="eastAsia"/>
                <w:color w:val="FF0000"/>
                <w:sz w:val="24"/>
                <w:szCs w:val="24"/>
              </w:rPr>
              <w:t>国家级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International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国际级</w:t>
            </w:r>
          </w:p>
        </w:tc>
      </w:tr>
      <w:tr w:rsidR="00777CEA" w:rsidTr="00947721">
        <w:tc>
          <w:tcPr>
            <w:tcW w:w="1980" w:type="dxa"/>
            <w:tcBorders>
              <w:right w:val="single" w:sz="4" w:space="0" w:color="auto"/>
            </w:tcBorders>
          </w:tcPr>
          <w:p w:rsidR="00777CEA" w:rsidRP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奖项描述</w:t>
            </w:r>
          </w:p>
          <w:p w:rsid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(</w:t>
            </w:r>
            <w:r w:rsidRPr="00777CEA">
              <w:rPr>
                <w:rFonts w:ascii="Arial" w:hAnsi="Arial" w:cs="Arial" w:hint="eastAsia"/>
                <w:sz w:val="24"/>
                <w:szCs w:val="24"/>
              </w:rPr>
              <w:t>后续申请加州系学校的时候会用到，一并填写</w:t>
            </w:r>
            <w:r w:rsidRPr="00777CE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CEA" w:rsidRDefault="0079009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he ISSDC puts high school students in the shoes of aerospace industry professionals. Students are divided into different competing teams, or “companies” to design a facility in space that will accommodate several thousand people in a realistic scenario set. Each team finishes a written summary of 50 pages and provides a 35-minute oral briefing. </w:t>
            </w:r>
          </w:p>
        </w:tc>
      </w:tr>
    </w:tbl>
    <w:p w:rsidR="00A567EF" w:rsidRDefault="00A567E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Honor 5: </w:t>
      </w:r>
    </w:p>
    <w:p w:rsidR="00A567EF" w:rsidRDefault="00A567EF" w:rsidP="00A567E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80"/>
        <w:gridCol w:w="1134"/>
        <w:gridCol w:w="142"/>
        <w:gridCol w:w="1417"/>
        <w:gridCol w:w="567"/>
        <w:gridCol w:w="851"/>
        <w:gridCol w:w="567"/>
        <w:gridCol w:w="850"/>
        <w:gridCol w:w="2693"/>
      </w:tblGrid>
      <w:tr w:rsidR="00A567EF" w:rsidTr="00947721">
        <w:tc>
          <w:tcPr>
            <w:tcW w:w="1980" w:type="dxa"/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Honor Name: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(100 char</w:t>
            </w:r>
            <w:r>
              <w:rPr>
                <w:rFonts w:ascii="Arial" w:hAnsi="Arial" w:cs="Arial"/>
                <w:sz w:val="24"/>
                <w:szCs w:val="24"/>
              </w:rPr>
              <w:t>acters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) </w:t>
            </w:r>
          </w:p>
        </w:tc>
        <w:tc>
          <w:tcPr>
            <w:tcW w:w="8221" w:type="dxa"/>
            <w:gridSpan w:val="8"/>
            <w:tcBorders>
              <w:bottom w:val="single" w:sz="4" w:space="0" w:color="auto"/>
            </w:tcBorders>
          </w:tcPr>
          <w:p w:rsidR="00A567EF" w:rsidRDefault="00FE2C65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egional Top 100 &amp; Regional Top 20% Teams, American Regions Mathematics League</w:t>
            </w:r>
          </w:p>
        </w:tc>
      </w:tr>
      <w:tr w:rsidR="00A567EF" w:rsidTr="00947721">
        <w:tc>
          <w:tcPr>
            <w:tcW w:w="1980" w:type="dxa"/>
            <w:tcBorders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Pr="00FE2C65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FE2C65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A567EF" w:rsidRPr="00FE2C65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E2C65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FE2C65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A567EF" w:rsidTr="00947721">
        <w:tc>
          <w:tcPr>
            <w:tcW w:w="1980" w:type="dxa"/>
            <w:tcBorders>
              <w:right w:val="single" w:sz="4" w:space="0" w:color="auto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Levels of Recognition: 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荣誉级别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>chool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校级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Pr="00830ABE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30ABE">
              <w:rPr>
                <w:rFonts w:ascii="Arial" w:hAnsi="Arial" w:cs="Arial" w:hint="eastAsia"/>
                <w:sz w:val="24"/>
                <w:szCs w:val="24"/>
              </w:rPr>
              <w:t>State/Regional</w:t>
            </w:r>
          </w:p>
          <w:p w:rsidR="00A567EF" w:rsidRPr="00830ABE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30ABE">
              <w:rPr>
                <w:rFonts w:ascii="Arial" w:hAnsi="Arial" w:cs="Arial" w:hint="eastAsia"/>
                <w:sz w:val="24"/>
                <w:szCs w:val="24"/>
              </w:rPr>
              <w:t>区级</w:t>
            </w:r>
            <w:r w:rsidRPr="00830ABE">
              <w:rPr>
                <w:rFonts w:ascii="Arial" w:hAnsi="Arial" w:cs="Arial" w:hint="eastAsia"/>
                <w:sz w:val="24"/>
                <w:szCs w:val="24"/>
              </w:rPr>
              <w:t>/</w:t>
            </w:r>
            <w:r w:rsidRPr="00830ABE">
              <w:rPr>
                <w:rFonts w:ascii="Arial" w:hAnsi="Arial" w:cs="Arial" w:hint="eastAsia"/>
                <w:sz w:val="24"/>
                <w:szCs w:val="24"/>
              </w:rPr>
              <w:t>市级</w:t>
            </w:r>
            <w:r w:rsidRPr="00830ABE">
              <w:rPr>
                <w:rFonts w:ascii="Arial" w:hAnsi="Arial" w:cs="Arial" w:hint="eastAsia"/>
                <w:sz w:val="24"/>
                <w:szCs w:val="24"/>
              </w:rPr>
              <w:t>/</w:t>
            </w:r>
            <w:r w:rsidRPr="00830ABE">
              <w:rPr>
                <w:rFonts w:ascii="Arial" w:hAnsi="Arial" w:cs="Arial" w:hint="eastAsia"/>
                <w:sz w:val="24"/>
                <w:szCs w:val="24"/>
              </w:rPr>
              <w:t>省级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</w:t>
            </w:r>
          </w:p>
          <w:p w:rsidR="00A567EF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国家级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67EF" w:rsidRPr="00830ABE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30ABE">
              <w:rPr>
                <w:rFonts w:ascii="Arial" w:hAnsi="Arial" w:cs="Arial"/>
                <w:color w:val="FF0000"/>
                <w:sz w:val="24"/>
                <w:szCs w:val="24"/>
              </w:rPr>
              <w:t>International</w:t>
            </w:r>
          </w:p>
          <w:p w:rsidR="00A567EF" w:rsidRPr="00830ABE" w:rsidRDefault="00A567EF" w:rsidP="00947721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30ABE">
              <w:rPr>
                <w:rFonts w:ascii="Arial" w:hAnsi="Arial" w:cs="Arial" w:hint="eastAsia"/>
                <w:color w:val="FF0000"/>
                <w:sz w:val="24"/>
                <w:szCs w:val="24"/>
              </w:rPr>
              <w:t>国际级</w:t>
            </w:r>
          </w:p>
        </w:tc>
      </w:tr>
      <w:tr w:rsidR="00777CEA" w:rsidTr="00947721">
        <w:tc>
          <w:tcPr>
            <w:tcW w:w="1980" w:type="dxa"/>
            <w:tcBorders>
              <w:right w:val="single" w:sz="4" w:space="0" w:color="auto"/>
            </w:tcBorders>
          </w:tcPr>
          <w:p w:rsidR="00777CEA" w:rsidRP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奖项描述</w:t>
            </w:r>
          </w:p>
          <w:p w:rsidR="00777CEA" w:rsidRDefault="00777CEA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77CEA">
              <w:rPr>
                <w:rFonts w:ascii="Arial" w:hAnsi="Arial" w:cs="Arial" w:hint="eastAsia"/>
                <w:sz w:val="24"/>
                <w:szCs w:val="24"/>
              </w:rPr>
              <w:t>(</w:t>
            </w:r>
            <w:r w:rsidRPr="00777CEA">
              <w:rPr>
                <w:rFonts w:ascii="Arial" w:hAnsi="Arial" w:cs="Arial" w:hint="eastAsia"/>
                <w:sz w:val="24"/>
                <w:szCs w:val="24"/>
              </w:rPr>
              <w:t>后续申请加州系学校的时候会用到，一并填写</w:t>
            </w:r>
            <w:r w:rsidRPr="00777CE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CEA" w:rsidRDefault="005F0716" w:rsidP="00777CE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American Regions Mathematics League (ARML) has brought together </w:t>
            </w:r>
            <w:r w:rsidR="00D85A75">
              <w:rPr>
                <w:rFonts w:ascii="Arial" w:hAnsi="Arial" w:cs="Arial"/>
                <w:sz w:val="24"/>
                <w:szCs w:val="24"/>
              </w:rPr>
              <w:t xml:space="preserve">thousands of students annually to compete, socialize with one another, and sharpen their mathematical skills. </w:t>
            </w:r>
            <w:r w:rsidR="00A664A9">
              <w:rPr>
                <w:rFonts w:ascii="Arial" w:hAnsi="Arial" w:cs="Arial"/>
                <w:sz w:val="24"/>
                <w:szCs w:val="24"/>
              </w:rPr>
              <w:t xml:space="preserve">The contest is supported by many famous technology companies and top education institutions both inside and outside the USA. </w:t>
            </w:r>
          </w:p>
        </w:tc>
      </w:tr>
    </w:tbl>
    <w:p w:rsidR="00A567EF" w:rsidRDefault="00A567EF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:rsidR="006529D0" w:rsidRDefault="00A664A9" w:rsidP="00A664A9"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F0264" w:rsidRDefault="006529D0" w:rsidP="00C46A2F">
      <w:pPr>
        <w:adjustRightInd w:val="0"/>
        <w:snapToGrid w:val="0"/>
        <w:jc w:val="left"/>
        <w:rPr>
          <w:rFonts w:ascii="Arial" w:hAnsi="Arial" w:cs="Arial"/>
          <w:b/>
          <w:sz w:val="24"/>
          <w:szCs w:val="24"/>
        </w:rPr>
      </w:pPr>
      <w:r w:rsidRPr="006529D0">
        <w:rPr>
          <w:rFonts w:ascii="Arial" w:hAnsi="Arial" w:cs="Arial"/>
          <w:b/>
          <w:sz w:val="24"/>
          <w:szCs w:val="24"/>
        </w:rPr>
        <w:lastRenderedPageBreak/>
        <w:t xml:space="preserve">Activities: </w:t>
      </w:r>
    </w:p>
    <w:p w:rsidR="006F0264" w:rsidRDefault="006F0264" w:rsidP="00C46A2F">
      <w:pPr>
        <w:adjustRightInd w:val="0"/>
        <w:snapToGrid w:val="0"/>
        <w:jc w:val="left"/>
        <w:rPr>
          <w:rFonts w:ascii="Arial" w:hAnsi="Arial" w:cs="Arial" w:hint="eastAsia"/>
          <w:b/>
          <w:sz w:val="24"/>
          <w:szCs w:val="24"/>
        </w:rPr>
      </w:pP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Activity 1: </w:t>
      </w: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:rsidTr="007A618A">
        <w:tc>
          <w:tcPr>
            <w:tcW w:w="10201" w:type="dxa"/>
            <w:gridSpan w:val="11"/>
          </w:tcPr>
          <w:p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:rsidTr="007A618A">
        <w:tc>
          <w:tcPr>
            <w:tcW w:w="3400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:rsidR="006F0264" w:rsidRPr="00D07D9F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07D9F">
              <w:rPr>
                <w:rFonts w:ascii="Arial" w:hAnsi="Arial" w:cs="Arial"/>
                <w:color w:val="FF0000"/>
                <w:sz w:val="24"/>
                <w:szCs w:val="24"/>
              </w:rPr>
              <w:t xml:space="preserve">22 Research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researcher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arnegie Mellon University</w:t>
            </w:r>
          </w:p>
        </w:tc>
      </w:tr>
      <w:tr w:rsidR="006F0264" w:rsidTr="007A618A">
        <w:tc>
          <w:tcPr>
            <w:tcW w:w="2689" w:type="dxa"/>
          </w:tcPr>
          <w:p w:rsidR="006F0264" w:rsidRPr="00830ABE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30ABE"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:rsidR="006F0264" w:rsidRPr="00830ABE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30ABE"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 w:rsidRPr="00830ABE"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:rsidR="006F0264" w:rsidRPr="00D07D9F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>B</w:t>
            </w:r>
            <w:r w:rsidRPr="00BB17C9">
              <w:rPr>
                <w:rFonts w:ascii="Arial" w:hAnsi="Arial" w:cs="Arial"/>
                <w:sz w:val="24"/>
                <w:szCs w:val="24"/>
              </w:rPr>
              <w:t xml:space="preserve">uilt </w:t>
            </w:r>
            <w:r>
              <w:rPr>
                <w:rFonts w:ascii="Arial" w:hAnsi="Arial" w:cs="Arial"/>
                <w:sz w:val="24"/>
                <w:szCs w:val="24"/>
              </w:rPr>
              <w:t>a machine learning model to identify Brazilian coins of different face values. Trained the model with 3000+ samples &amp; the accuracy was 99%.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Pr="00830ABE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830ABE">
              <w:rPr>
                <w:rFonts w:ascii="Arial" w:hAnsi="Arial" w:cs="Arial"/>
                <w:sz w:val="24"/>
                <w:szCs w:val="24"/>
                <w:highlight w:val="yellow"/>
              </w:rPr>
              <w:t xml:space="preserve">Grade Level(s): </w:t>
            </w:r>
          </w:p>
          <w:p w:rsidR="006F0264" w:rsidRPr="00830ABE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830ABE">
              <w:rPr>
                <w:rFonts w:ascii="Arial" w:hAnsi="Arial" w:cs="Arial" w:hint="eastAsia"/>
                <w:sz w:val="24"/>
                <w:szCs w:val="24"/>
                <w:highlight w:val="yellow"/>
              </w:rPr>
              <w:t>年级</w:t>
            </w:r>
            <w:r w:rsidRPr="00830ABE">
              <w:rPr>
                <w:rFonts w:ascii="Arial" w:hAnsi="Arial" w:cs="Arial" w:hint="eastAsia"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11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11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Pr="00830ABE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830ABE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Timing of Participation: </w:t>
            </w:r>
          </w:p>
          <w:p w:rsidR="006F0264" w:rsidRPr="00830ABE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830ABE">
              <w:rPr>
                <w:rFonts w:ascii="Arial" w:hAnsi="Arial" w:cs="Arial" w:hint="eastAsia"/>
                <w:sz w:val="24"/>
                <w:szCs w:val="24"/>
                <w:highlight w:val="yellow"/>
              </w:rPr>
              <w:t>活动时间</w:t>
            </w:r>
            <w:r w:rsidRPr="00830ABE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chool 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All-year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全年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07D9F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Yes 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No 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5" w:type="dxa"/>
            <w:gridSpan w:val="3"/>
          </w:tcPr>
          <w:p w:rsidR="006F0264" w:rsidRPr="00D07D9F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07D9F">
              <w:rPr>
                <w:rFonts w:ascii="Arial" w:hAnsi="Arial" w:cs="Arial"/>
                <w:sz w:val="24"/>
                <w:szCs w:val="24"/>
                <w:highlight w:val="yellow"/>
              </w:rPr>
              <w:t xml:space="preserve">Hours/Week </w:t>
            </w:r>
          </w:p>
          <w:p w:rsidR="006F0264" w:rsidRPr="00D07D9F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07D9F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每周投入小时数</w:t>
            </w:r>
          </w:p>
        </w:tc>
        <w:tc>
          <w:tcPr>
            <w:tcW w:w="1772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6F0264" w:rsidRPr="00D07D9F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07D9F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Weeks/Year </w:t>
            </w:r>
          </w:p>
          <w:p w:rsidR="006F0264" w:rsidRPr="00D07D9F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07D9F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每年时长（周）</w:t>
            </w:r>
          </w:p>
        </w:tc>
      </w:tr>
    </w:tbl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 w:rsidRPr="00966581">
        <w:rPr>
          <w:rFonts w:ascii="Arial" w:hAnsi="Arial" w:cs="Arial" w:hint="eastAsia"/>
          <w:sz w:val="24"/>
          <w:szCs w:val="24"/>
        </w:rPr>
        <w:t xml:space="preserve">Activity </w:t>
      </w:r>
      <w:r>
        <w:rPr>
          <w:rFonts w:ascii="Arial" w:hAnsi="Arial" w:cs="Arial" w:hint="eastAsia"/>
          <w:sz w:val="24"/>
          <w:szCs w:val="24"/>
        </w:rPr>
        <w:t>2</w:t>
      </w:r>
      <w:r w:rsidRPr="00966581">
        <w:rPr>
          <w:rFonts w:ascii="Arial" w:hAnsi="Arial" w:cs="Arial" w:hint="eastAsia"/>
          <w:sz w:val="24"/>
          <w:szCs w:val="24"/>
        </w:rPr>
        <w:t xml:space="preserve">: </w:t>
      </w: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:rsidTr="007A618A">
        <w:tc>
          <w:tcPr>
            <w:tcW w:w="10201" w:type="dxa"/>
            <w:gridSpan w:val="11"/>
          </w:tcPr>
          <w:p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:rsidTr="007A618A">
        <w:tc>
          <w:tcPr>
            <w:tcW w:w="3400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608C8">
              <w:rPr>
                <w:rFonts w:ascii="Arial" w:hAnsi="Arial" w:cs="Arial"/>
                <w:color w:val="FF0000"/>
                <w:sz w:val="24"/>
                <w:szCs w:val="24"/>
              </w:rPr>
              <w:t>15 Internship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ntern (software engineer)</w:t>
            </w:r>
          </w:p>
        </w:tc>
      </w:tr>
      <w:tr w:rsidR="006F0264" w:rsidTr="007A618A">
        <w:tc>
          <w:tcPr>
            <w:tcW w:w="2689" w:type="dxa"/>
          </w:tcPr>
          <w:p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608C8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Organization: </w:t>
            </w:r>
          </w:p>
          <w:p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608C8">
              <w:rPr>
                <w:rFonts w:ascii="Arial" w:hAnsi="Arial" w:cs="Arial" w:hint="eastAsia"/>
                <w:sz w:val="24"/>
                <w:szCs w:val="24"/>
                <w:highlight w:val="yellow"/>
              </w:rPr>
              <w:t>组织名称</w:t>
            </w:r>
            <w:r w:rsidRPr="00C608C8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: </w:t>
            </w:r>
            <w:r w:rsidRPr="00C608C8">
              <w:rPr>
                <w:rFonts w:ascii="Arial" w:hAnsi="Arial" w:cs="Arial"/>
                <w:sz w:val="24"/>
                <w:szCs w:val="24"/>
                <w:highlight w:val="yellow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 xml:space="preserve">appy Huo Software Company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608C8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(</w:t>
            </w:r>
            <w:r w:rsidRPr="00C608C8">
              <w:rPr>
                <w:rFonts w:ascii="Arial" w:hAnsi="Arial" w:cs="Arial" w:hint="eastAsia"/>
                <w:color w:val="2E74B5" w:themeColor="accent1" w:themeShade="BF"/>
                <w:sz w:val="24"/>
                <w:szCs w:val="24"/>
              </w:rPr>
              <w:t>中文是什么呢，是乐活科技吗？可以写一下中文的名称我对应搜索一下</w:t>
            </w:r>
            <w:r w:rsidRPr="00C608C8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)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活动细节</w:t>
            </w:r>
            <w:r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App</w:t>
            </w:r>
            <w:r>
              <w:rPr>
                <w:rFonts w:ascii="Arial" w:hAnsi="Arial" w:cs="Arial"/>
                <w:sz w:val="24"/>
                <w:szCs w:val="24"/>
              </w:rPr>
              <w:t xml:space="preserve">lied natural language processing (NLP) knowledge to help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computers understand scripts better by sorting &amp; organizing different words in sentences.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Grade Level(s):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C608C8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608C8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C608C8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chool 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608C8">
              <w:rPr>
                <w:rFonts w:ascii="Arial" w:hAnsi="Arial" w:cs="Arial"/>
                <w:color w:val="FF0000"/>
                <w:sz w:val="24"/>
                <w:szCs w:val="24"/>
              </w:rPr>
              <w:t xml:space="preserve">School break </w:t>
            </w:r>
          </w:p>
          <w:p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608C8">
              <w:rPr>
                <w:rFonts w:ascii="Arial" w:hAnsi="Arial" w:cs="Arial" w:hint="eastAsia"/>
                <w:color w:val="FF0000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All-year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全年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608C8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Yes 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No 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5" w:type="dxa"/>
            <w:gridSpan w:val="3"/>
          </w:tcPr>
          <w:p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608C8">
              <w:rPr>
                <w:rFonts w:ascii="Arial" w:hAnsi="Arial" w:cs="Arial"/>
                <w:sz w:val="24"/>
                <w:szCs w:val="24"/>
                <w:highlight w:val="yellow"/>
              </w:rPr>
              <w:t xml:space="preserve">Hours/Week </w:t>
            </w:r>
          </w:p>
          <w:p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608C8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每周投入小时数</w:t>
            </w:r>
          </w:p>
        </w:tc>
        <w:tc>
          <w:tcPr>
            <w:tcW w:w="1772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608C8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Weeks/Year </w:t>
            </w:r>
          </w:p>
          <w:p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608C8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每年时长（周）</w:t>
            </w:r>
          </w:p>
        </w:tc>
      </w:tr>
    </w:tbl>
    <w:p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Activity </w:t>
      </w:r>
      <w:r>
        <w:rPr>
          <w:rFonts w:ascii="Arial" w:hAnsi="Arial" w:cs="Arial" w:hint="eastAsia"/>
          <w:sz w:val="24"/>
          <w:szCs w:val="24"/>
        </w:rPr>
        <w:t>3</w:t>
      </w:r>
      <w:r>
        <w:rPr>
          <w:rFonts w:ascii="Arial" w:hAnsi="Arial" w:cs="Arial" w:hint="eastAsia"/>
          <w:sz w:val="24"/>
          <w:szCs w:val="24"/>
        </w:rPr>
        <w:t xml:space="preserve">: </w:t>
      </w: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:rsidTr="007A618A">
        <w:tc>
          <w:tcPr>
            <w:tcW w:w="10201" w:type="dxa"/>
            <w:gridSpan w:val="11"/>
          </w:tcPr>
          <w:p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:rsidTr="007A618A">
        <w:tc>
          <w:tcPr>
            <w:tcW w:w="3400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:rsidR="006F0264" w:rsidRPr="00C608C8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608C8">
              <w:rPr>
                <w:rFonts w:ascii="Arial" w:hAnsi="Arial" w:cs="Arial"/>
                <w:color w:val="FF0000"/>
                <w:sz w:val="24"/>
                <w:szCs w:val="24"/>
              </w:rPr>
              <w:t xml:space="preserve">24 School Spirit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Teacher, tutor, participant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eijing 21</w:t>
            </w:r>
            <w:r w:rsidRPr="00C608C8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International School (MLC: a community for academic &amp; personal growth)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Taught Calculus &amp; Mechanics knowledge. Helped students with AP Calculus &amp; AP Physics C: Mechanics to improve their academic performance.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10</w:t>
            </w:r>
          </w:p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10</w:t>
            </w: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12</w:t>
            </w:r>
          </w:p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12</w:t>
            </w: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chool year </w:t>
            </w:r>
          </w:p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All-year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全年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Yes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 No 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5" w:type="dxa"/>
            <w:gridSpan w:val="3"/>
          </w:tcPr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09B3">
              <w:rPr>
                <w:rFonts w:ascii="Arial" w:hAnsi="Arial" w:cs="Arial"/>
                <w:sz w:val="24"/>
                <w:szCs w:val="24"/>
                <w:highlight w:val="yellow"/>
              </w:rPr>
              <w:t xml:space="preserve">Hours/Week </w:t>
            </w:r>
          </w:p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09B3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每周投入小时数</w:t>
            </w:r>
          </w:p>
        </w:tc>
        <w:tc>
          <w:tcPr>
            <w:tcW w:w="1772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09B3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Weeks/Year </w:t>
            </w:r>
          </w:p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09B3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每年时长（周）</w:t>
            </w:r>
          </w:p>
        </w:tc>
      </w:tr>
    </w:tbl>
    <w:p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Activity </w:t>
      </w:r>
      <w:r>
        <w:rPr>
          <w:rFonts w:ascii="Arial" w:hAnsi="Arial" w:cs="Arial" w:hint="eastAsia"/>
          <w:sz w:val="24"/>
          <w:szCs w:val="24"/>
        </w:rPr>
        <w:t>4</w:t>
      </w:r>
      <w:r>
        <w:rPr>
          <w:rFonts w:ascii="Arial" w:hAnsi="Arial" w:cs="Arial" w:hint="eastAsia"/>
          <w:sz w:val="24"/>
          <w:szCs w:val="24"/>
        </w:rPr>
        <w:t xml:space="preserve">: </w:t>
      </w: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:rsidTr="007A618A">
        <w:tc>
          <w:tcPr>
            <w:tcW w:w="10201" w:type="dxa"/>
            <w:gridSpan w:val="11"/>
          </w:tcPr>
          <w:p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:rsidTr="007A618A">
        <w:tc>
          <w:tcPr>
            <w:tcW w:w="3400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/>
                <w:color w:val="FF0000"/>
                <w:sz w:val="24"/>
                <w:szCs w:val="24"/>
              </w:rPr>
              <w:t xml:space="preserve">06 Community Service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07 Computer/Tech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11 Environmental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17 Junior R.O.T.C.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21 Religious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27 Student Govt./Politics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olunteer teacher, tutor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eijing 21</w:t>
            </w:r>
            <w:r w:rsidRPr="004D09B3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International School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aught primary school students math classes to introduce knowledge of permutation &amp; combination. Helped develop their problem-solving skill.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11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11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12</w:t>
            </w:r>
          </w:p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12</w:t>
            </w: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chool year </w:t>
            </w:r>
          </w:p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All-year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全年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D09B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Yes 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No 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5" w:type="dxa"/>
            <w:gridSpan w:val="3"/>
          </w:tcPr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09B3">
              <w:rPr>
                <w:rFonts w:ascii="Arial" w:hAnsi="Arial" w:cs="Arial"/>
                <w:sz w:val="24"/>
                <w:szCs w:val="24"/>
                <w:highlight w:val="yellow"/>
              </w:rPr>
              <w:t xml:space="preserve">Hours/Week </w:t>
            </w:r>
          </w:p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09B3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每周投入小时数</w:t>
            </w:r>
          </w:p>
        </w:tc>
        <w:tc>
          <w:tcPr>
            <w:tcW w:w="1772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09B3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Weeks/Year </w:t>
            </w:r>
          </w:p>
          <w:p w:rsidR="006F0264" w:rsidRPr="004D09B3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09B3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每年时长（周）</w:t>
            </w:r>
          </w:p>
        </w:tc>
      </w:tr>
    </w:tbl>
    <w:p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Activity 5</w:t>
      </w:r>
      <w:r>
        <w:rPr>
          <w:rFonts w:ascii="Arial" w:hAnsi="Arial" w:cs="Arial" w:hint="eastAsia"/>
          <w:sz w:val="24"/>
          <w:szCs w:val="24"/>
        </w:rPr>
        <w:t xml:space="preserve">: </w:t>
      </w: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:rsidTr="007A618A">
        <w:tc>
          <w:tcPr>
            <w:tcW w:w="10201" w:type="dxa"/>
            <w:gridSpan w:val="11"/>
          </w:tcPr>
          <w:p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:rsidTr="007A618A">
        <w:tc>
          <w:tcPr>
            <w:tcW w:w="3400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30 Other Club/Activity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 maker (made model planes since Grade 3)</w:t>
            </w:r>
          </w:p>
        </w:tc>
      </w:tr>
      <w:tr w:rsidR="006F0264" w:rsidTr="007A618A">
        <w:tc>
          <w:tcPr>
            <w:tcW w:w="2689" w:type="dxa"/>
          </w:tcPr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 w:rsidRPr="00BB17C9"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 w:rsidRPr="00BB17C9"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</w:tr>
      <w:tr w:rsidR="006F0264" w:rsidTr="007A618A">
        <w:tc>
          <w:tcPr>
            <w:tcW w:w="2689" w:type="dxa"/>
          </w:tcPr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 w:rsidRPr="00BB17C9"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>M</w:t>
            </w:r>
            <w:r w:rsidRPr="00BB17C9">
              <w:rPr>
                <w:rFonts w:ascii="Arial" w:hAnsi="Arial" w:cs="Arial"/>
                <w:sz w:val="24"/>
                <w:szCs w:val="24"/>
              </w:rPr>
              <w:t xml:space="preserve">ade </w:t>
            </w:r>
            <w:r>
              <w:rPr>
                <w:rFonts w:ascii="Arial" w:hAnsi="Arial" w:cs="Arial"/>
                <w:sz w:val="24"/>
                <w:szCs w:val="24"/>
              </w:rPr>
              <w:t>200+ model planes (assembled wings, engines, main bodies, rudders, etc.) Developed my patience, self-discipline, technical skills, etc.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sz w:val="24"/>
                <w:szCs w:val="24"/>
              </w:rPr>
              <w:t>年级</w:t>
            </w:r>
            <w:r w:rsidRPr="00BB17C9"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9</w:t>
            </w:r>
          </w:p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9</w:t>
            </w: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10</w:t>
            </w:r>
          </w:p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10</w:t>
            </w: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12</w:t>
            </w:r>
          </w:p>
          <w:p w:rsidR="006F0264" w:rsidRPr="00BB17C9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12</w:t>
            </w:r>
            <w:r w:rsidRPr="00BB17C9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chool 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Pr="004A45D7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A45D7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All-year </w:t>
            </w:r>
          </w:p>
          <w:p w:rsidR="006F0264" w:rsidRPr="004A45D7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A45D7">
              <w:rPr>
                <w:rFonts w:ascii="Arial" w:hAnsi="Arial" w:cs="Arial" w:hint="eastAsia"/>
                <w:color w:val="FF0000"/>
                <w:sz w:val="24"/>
                <w:szCs w:val="24"/>
              </w:rPr>
              <w:t>全年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A45D7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Yes 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No 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5" w:type="dxa"/>
            <w:gridSpan w:val="3"/>
          </w:tcPr>
          <w:p w:rsidR="006F0264" w:rsidRPr="004A45D7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A45D7">
              <w:rPr>
                <w:rFonts w:ascii="Arial" w:hAnsi="Arial" w:cs="Arial"/>
                <w:sz w:val="24"/>
                <w:szCs w:val="24"/>
                <w:highlight w:val="yellow"/>
              </w:rPr>
              <w:t xml:space="preserve">Hours/Week </w:t>
            </w:r>
          </w:p>
          <w:p w:rsidR="006F0264" w:rsidRPr="004A45D7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A45D7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每周投入小时数</w:t>
            </w:r>
          </w:p>
        </w:tc>
        <w:tc>
          <w:tcPr>
            <w:tcW w:w="1772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6F0264" w:rsidRPr="004A45D7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A45D7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Weeks/Year </w:t>
            </w:r>
          </w:p>
          <w:p w:rsidR="006F0264" w:rsidRPr="004A45D7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A45D7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每年时长（周）</w:t>
            </w:r>
          </w:p>
        </w:tc>
      </w:tr>
    </w:tbl>
    <w:p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Activity 6</w:t>
      </w:r>
      <w:r>
        <w:rPr>
          <w:rFonts w:ascii="Arial" w:hAnsi="Arial" w:cs="Arial" w:hint="eastAsia"/>
          <w:sz w:val="24"/>
          <w:szCs w:val="24"/>
        </w:rPr>
        <w:t xml:space="preserve">: </w:t>
      </w: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:rsidTr="007A618A">
        <w:tc>
          <w:tcPr>
            <w:tcW w:w="10201" w:type="dxa"/>
            <w:gridSpan w:val="11"/>
          </w:tcPr>
          <w:p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:rsidTr="007A618A">
        <w:tc>
          <w:tcPr>
            <w:tcW w:w="3400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66581"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66581">
              <w:rPr>
                <w:rFonts w:ascii="Arial" w:hAnsi="Arial" w:cs="Arial"/>
                <w:color w:val="FF0000"/>
                <w:sz w:val="24"/>
                <w:szCs w:val="24"/>
              </w:rPr>
              <w:t>16 Journalism/Publication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Vlogger, video editor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ndividual, posted game videos on Bilibili (one of the most influential video platform in China)</w:t>
            </w:r>
          </w:p>
        </w:tc>
      </w:tr>
      <w:tr w:rsidR="006F0264" w:rsidTr="007A618A">
        <w:tc>
          <w:tcPr>
            <w:tcW w:w="2689" w:type="dxa"/>
          </w:tcPr>
          <w:p w:rsidR="006F0264" w:rsidRPr="00DC1FE2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1FE2"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:rsidR="006F0264" w:rsidRPr="00DC1FE2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1FE2"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 w:rsidRPr="00DC1FE2"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:rsidR="006F0264" w:rsidRPr="00DC1FE2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Made 50+ videos (narrate/add subtitles). Gained an increasing number of views. Improved my editing skills &amp; fulfilled my desire of self-expression.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9</w:t>
            </w:r>
          </w:p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9</w:t>
            </w: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10</w:t>
            </w:r>
          </w:p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10</w:t>
            </w: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11</w:t>
            </w:r>
          </w:p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11</w:t>
            </w: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  <w:lang w:val="fr-FR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  <w:lang w:val="fr-FR"/>
              </w:rPr>
              <w:t>Grade 12</w:t>
            </w:r>
          </w:p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12</w:t>
            </w: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chool 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All-year </w:t>
            </w:r>
          </w:p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>全年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0526B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Yes  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No 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5" w:type="dxa"/>
            <w:gridSpan w:val="3"/>
          </w:tcPr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0526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Hours/Week </w:t>
            </w:r>
          </w:p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0526B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每周投入小时数</w:t>
            </w:r>
          </w:p>
        </w:tc>
        <w:tc>
          <w:tcPr>
            <w:tcW w:w="1772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0526B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Weeks/Year </w:t>
            </w:r>
          </w:p>
          <w:p w:rsidR="006F0264" w:rsidRPr="00A0526B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0526B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每年时长（周）</w:t>
            </w:r>
          </w:p>
        </w:tc>
      </w:tr>
    </w:tbl>
    <w:p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Activity </w:t>
      </w:r>
      <w:r>
        <w:rPr>
          <w:rFonts w:ascii="Arial" w:hAnsi="Arial" w:cs="Arial" w:hint="eastAsia"/>
          <w:sz w:val="24"/>
          <w:szCs w:val="24"/>
        </w:rPr>
        <w:t>7</w:t>
      </w:r>
      <w:r>
        <w:rPr>
          <w:rFonts w:ascii="Arial" w:hAnsi="Arial" w:cs="Arial" w:hint="eastAsia"/>
          <w:sz w:val="24"/>
          <w:szCs w:val="24"/>
        </w:rPr>
        <w:t xml:space="preserve">: </w:t>
      </w: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:rsidTr="007A618A">
        <w:tc>
          <w:tcPr>
            <w:tcW w:w="10201" w:type="dxa"/>
            <w:gridSpan w:val="11"/>
          </w:tcPr>
          <w:p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:rsidTr="007A618A">
        <w:tc>
          <w:tcPr>
            <w:tcW w:w="3400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04C2D">
              <w:rPr>
                <w:rFonts w:ascii="Arial" w:hAnsi="Arial" w:cs="Arial"/>
                <w:color w:val="FF0000"/>
                <w:sz w:val="24"/>
                <w:szCs w:val="24"/>
              </w:rPr>
              <w:t xml:space="preserve">06 Community Service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Vo</w:t>
            </w:r>
            <w:r>
              <w:rPr>
                <w:rFonts w:ascii="Arial" w:hAnsi="Arial" w:cs="Arial"/>
                <w:sz w:val="24"/>
                <w:szCs w:val="24"/>
              </w:rPr>
              <w:t>lunteer, translator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W</w:t>
            </w:r>
            <w:r>
              <w:rPr>
                <w:rFonts w:ascii="Arial" w:hAnsi="Arial" w:cs="Arial"/>
                <w:sz w:val="24"/>
                <w:szCs w:val="24"/>
              </w:rPr>
              <w:t>orld Wildlife Fund</w:t>
            </w:r>
          </w:p>
        </w:tc>
      </w:tr>
      <w:tr w:rsidR="006F0264" w:rsidTr="007A618A">
        <w:tc>
          <w:tcPr>
            <w:tcW w:w="2689" w:type="dxa"/>
          </w:tcPr>
          <w:p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66581"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66581"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 w:rsidRPr="00966581"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olunteered to translate English articles about endangered animals &amp; coral reefs into Chinese. Promoted knowledge of environmental protection.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Grade Level(s): </w:t>
            </w:r>
          </w:p>
          <w:p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lastRenderedPageBreak/>
              <w:t>年级</w:t>
            </w: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lastRenderedPageBreak/>
              <w:t>Grade 9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lastRenderedPageBreak/>
              <w:t>Grade 10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lastRenderedPageBreak/>
              <w:t>Grade 11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11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lastRenderedPageBreak/>
              <w:t>Grade 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lastRenderedPageBreak/>
              <w:t>Post-G12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高中毕业后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 xml:space="preserve">Timing of Participation: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chool 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04C2D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All-year </w:t>
            </w:r>
          </w:p>
          <w:p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04C2D">
              <w:rPr>
                <w:rFonts w:ascii="Arial" w:hAnsi="Arial" w:cs="Arial" w:hint="eastAsia"/>
                <w:color w:val="FF0000"/>
                <w:sz w:val="24"/>
                <w:szCs w:val="24"/>
              </w:rPr>
              <w:t>全年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04C2D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Yes  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No 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5" w:type="dxa"/>
            <w:gridSpan w:val="3"/>
          </w:tcPr>
          <w:p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Hours/Week </w:t>
            </w:r>
          </w:p>
          <w:p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每周投入小时数</w:t>
            </w:r>
          </w:p>
        </w:tc>
        <w:tc>
          <w:tcPr>
            <w:tcW w:w="1772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Weeks/Year </w:t>
            </w:r>
          </w:p>
          <w:p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每年时长（周）</w:t>
            </w:r>
          </w:p>
        </w:tc>
      </w:tr>
    </w:tbl>
    <w:p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Activity </w:t>
      </w:r>
      <w:r>
        <w:rPr>
          <w:rFonts w:ascii="Arial" w:hAnsi="Arial" w:cs="Arial" w:hint="eastAsia"/>
          <w:sz w:val="24"/>
          <w:szCs w:val="24"/>
        </w:rPr>
        <w:t>8</w:t>
      </w:r>
      <w:r>
        <w:rPr>
          <w:rFonts w:ascii="Arial" w:hAnsi="Arial" w:cs="Arial" w:hint="eastAsia"/>
          <w:sz w:val="24"/>
          <w:szCs w:val="24"/>
        </w:rPr>
        <w:t xml:space="preserve">: </w:t>
      </w: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:rsidTr="007A618A">
        <w:tc>
          <w:tcPr>
            <w:tcW w:w="10201" w:type="dxa"/>
            <w:gridSpan w:val="11"/>
          </w:tcPr>
          <w:p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:rsidTr="007A618A">
        <w:tc>
          <w:tcPr>
            <w:tcW w:w="3400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04C2D">
              <w:rPr>
                <w:rFonts w:ascii="Arial" w:hAnsi="Arial" w:cs="Arial"/>
                <w:color w:val="FF0000"/>
                <w:sz w:val="24"/>
                <w:szCs w:val="24"/>
              </w:rPr>
              <w:t xml:space="preserve">03 Athletics: Club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Athlete, ice hockey player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chool Ice Hockey Club</w:t>
            </w:r>
          </w:p>
        </w:tc>
      </w:tr>
      <w:tr w:rsidR="006F0264" w:rsidTr="007A618A">
        <w:tc>
          <w:tcPr>
            <w:tcW w:w="2689" w:type="dxa"/>
          </w:tcPr>
          <w:p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66581"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66581"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 w:rsidRPr="00966581"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:rsidR="006F0264" w:rsidRPr="00966581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layed ice hockey since elementary school. Competed in 2 seasons of Beijing Ice Hockey League. Improved my physical strength &amp; persistence.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Grade Level(s): </w:t>
            </w:r>
          </w:p>
          <w:p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>年级</w:t>
            </w: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11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11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Timing of Participation: </w:t>
            </w:r>
          </w:p>
          <w:p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>活动时间</w:t>
            </w: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chool 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All-year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全年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04C2D">
              <w:rPr>
                <w:rFonts w:ascii="Arial" w:hAnsi="Arial" w:cs="Arial" w:hint="eastAsia"/>
                <w:color w:val="FF0000"/>
                <w:sz w:val="24"/>
                <w:szCs w:val="24"/>
              </w:rPr>
              <w:t>Yes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 No 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5" w:type="dxa"/>
            <w:gridSpan w:val="3"/>
          </w:tcPr>
          <w:p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Hours/Week </w:t>
            </w:r>
          </w:p>
          <w:p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每周投入小时数</w:t>
            </w:r>
          </w:p>
        </w:tc>
        <w:tc>
          <w:tcPr>
            <w:tcW w:w="1772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 xml:space="preserve">Weeks/Year </w:t>
            </w:r>
          </w:p>
          <w:p w:rsidR="006F0264" w:rsidRPr="00504C2D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04C2D">
              <w:rPr>
                <w:rFonts w:ascii="Arial" w:hAnsi="Arial" w:cs="Arial" w:hint="eastAsia"/>
                <w:sz w:val="24"/>
                <w:szCs w:val="24"/>
                <w:highlight w:val="yellow"/>
              </w:rPr>
              <w:t>每年时长（周）</w:t>
            </w:r>
          </w:p>
        </w:tc>
      </w:tr>
    </w:tbl>
    <w:p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:rsidR="006F0264" w:rsidRPr="00383B3C" w:rsidRDefault="006F0264" w:rsidP="006F0264">
      <w:pPr>
        <w:adjustRightInd w:val="0"/>
        <w:snapToGrid w:val="0"/>
        <w:jc w:val="left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4D09B3">
        <w:rPr>
          <w:rFonts w:ascii="Arial" w:hAnsi="Arial" w:cs="Arial" w:hint="eastAsia"/>
          <w:sz w:val="24"/>
          <w:szCs w:val="24"/>
          <w:highlight w:val="yellow"/>
        </w:rPr>
        <w:t xml:space="preserve">Activity </w:t>
      </w:r>
      <w:r w:rsidRPr="004D09B3">
        <w:rPr>
          <w:rFonts w:ascii="Arial" w:hAnsi="Arial" w:cs="Arial"/>
          <w:sz w:val="24"/>
          <w:szCs w:val="24"/>
          <w:highlight w:val="yellow"/>
        </w:rPr>
        <w:t>9</w:t>
      </w:r>
      <w:r w:rsidRPr="004D09B3">
        <w:rPr>
          <w:rFonts w:ascii="Arial" w:hAnsi="Arial" w:cs="Arial" w:hint="eastAsia"/>
          <w:sz w:val="24"/>
          <w:szCs w:val="24"/>
          <w:highlight w:val="yellow"/>
        </w:rPr>
        <w:t xml:space="preserve">: </w:t>
      </w:r>
      <w:bookmarkStart w:id="0" w:name="_GoBack"/>
      <w:r w:rsidR="00383B3C" w:rsidRPr="00383B3C">
        <w:rPr>
          <w:rFonts w:ascii="Arial" w:hAnsi="Arial" w:cs="Arial" w:hint="eastAsia"/>
          <w:color w:val="2E74B5" w:themeColor="accent1" w:themeShade="BF"/>
          <w:sz w:val="24"/>
          <w:szCs w:val="24"/>
          <w:highlight w:val="yellow"/>
        </w:rPr>
        <w:t>我建议希然可以把你多的奖项找两个，写作学术活动补充在下面两个表格里，这样咱们学术类的活动就也多了，然后也能填满</w:t>
      </w:r>
      <w:r w:rsidR="00383B3C" w:rsidRPr="00383B3C">
        <w:rPr>
          <w:rFonts w:ascii="Arial" w:hAnsi="Arial" w:cs="Arial" w:hint="eastAsia"/>
          <w:color w:val="2E74B5" w:themeColor="accent1" w:themeShade="BF"/>
          <w:sz w:val="24"/>
          <w:szCs w:val="24"/>
          <w:highlight w:val="yellow"/>
        </w:rPr>
        <w:t>10</w:t>
      </w:r>
      <w:r w:rsidR="00383B3C" w:rsidRPr="00383B3C">
        <w:rPr>
          <w:rFonts w:ascii="Arial" w:hAnsi="Arial" w:cs="Arial" w:hint="eastAsia"/>
          <w:color w:val="2E74B5" w:themeColor="accent1" w:themeShade="BF"/>
          <w:sz w:val="24"/>
          <w:szCs w:val="24"/>
          <w:highlight w:val="yellow"/>
        </w:rPr>
        <w:t>个活动</w:t>
      </w:r>
    </w:p>
    <w:bookmarkEnd w:id="0"/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:rsidTr="007A618A">
        <w:tc>
          <w:tcPr>
            <w:tcW w:w="10201" w:type="dxa"/>
            <w:gridSpan w:val="11"/>
          </w:tcPr>
          <w:p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:rsidTr="007A618A">
        <w:tc>
          <w:tcPr>
            <w:tcW w:w="3400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09 Dance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11 Environmental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21 Religious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29 Work (Paid)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11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11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chool 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All-year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全年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Yes  No 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5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Hours/Week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每周投入小时数</w:t>
            </w:r>
          </w:p>
        </w:tc>
        <w:tc>
          <w:tcPr>
            <w:tcW w:w="1772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Weeks/Year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每年时长（周）</w:t>
            </w:r>
          </w:p>
        </w:tc>
      </w:tr>
    </w:tbl>
    <w:p w:rsidR="006F0264" w:rsidRDefault="006F0264">
      <w:pPr>
        <w:widowControl/>
        <w:jc w:val="left"/>
        <w:rPr>
          <w:rFonts w:ascii="Arial" w:hAnsi="Arial" w:cs="Arial" w:hint="eastAsia"/>
          <w:b/>
          <w:sz w:val="24"/>
          <w:szCs w:val="24"/>
        </w:rPr>
      </w:pP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 w:rsidRPr="004D09B3">
        <w:rPr>
          <w:rFonts w:ascii="Arial" w:hAnsi="Arial" w:cs="Arial" w:hint="eastAsia"/>
          <w:sz w:val="24"/>
          <w:szCs w:val="24"/>
          <w:highlight w:val="yellow"/>
        </w:rPr>
        <w:t xml:space="preserve">Activity </w:t>
      </w:r>
      <w:r>
        <w:rPr>
          <w:rFonts w:ascii="Arial" w:hAnsi="Arial" w:cs="Arial" w:hint="eastAsia"/>
          <w:sz w:val="24"/>
          <w:szCs w:val="24"/>
          <w:highlight w:val="yellow"/>
        </w:rPr>
        <w:t>10</w:t>
      </w:r>
      <w:r w:rsidRPr="004D09B3">
        <w:rPr>
          <w:rFonts w:ascii="Arial" w:hAnsi="Arial" w:cs="Arial" w:hint="eastAsia"/>
          <w:sz w:val="24"/>
          <w:szCs w:val="24"/>
          <w:highlight w:val="yellow"/>
        </w:rPr>
        <w:t xml:space="preserve">: </w:t>
      </w:r>
    </w:p>
    <w:p w:rsidR="006F0264" w:rsidRDefault="006F0264" w:rsidP="006F0264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711"/>
        <w:gridCol w:w="564"/>
        <w:gridCol w:w="426"/>
        <w:gridCol w:w="141"/>
        <w:gridCol w:w="851"/>
        <w:gridCol w:w="1063"/>
        <w:gridCol w:w="71"/>
        <w:gridCol w:w="284"/>
        <w:gridCol w:w="1417"/>
        <w:gridCol w:w="1984"/>
      </w:tblGrid>
      <w:tr w:rsidR="006F0264" w:rsidTr="007A618A">
        <w:tc>
          <w:tcPr>
            <w:tcW w:w="10201" w:type="dxa"/>
            <w:gridSpan w:val="11"/>
          </w:tcPr>
          <w:p w:rsidR="006F0264" w:rsidRPr="003D2066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Activity 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活动类型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</w:tr>
      <w:tr w:rsidR="006F0264" w:rsidTr="007A618A">
        <w:tc>
          <w:tcPr>
            <w:tcW w:w="3400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01 Academic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Art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03 Athletics: Club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 Athletics: JV/Varsity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05 Career Oriented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06 Community Service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 Computer/Tech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Cultural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09 Dance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 Debate/Speech</w:t>
            </w:r>
          </w:p>
        </w:tc>
        <w:tc>
          <w:tcPr>
            <w:tcW w:w="3400" w:type="dxa"/>
            <w:gridSpan w:val="7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Environmental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Family Responsibility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Foreign Exchange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Foreign Language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Internship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Journalism/Publication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Junior R.O.T.C.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LGBT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19 </w:t>
            </w:r>
            <w:r>
              <w:rPr>
                <w:rFonts w:ascii="Arial" w:hAnsi="Arial" w:cs="Arial"/>
                <w:sz w:val="24"/>
                <w:szCs w:val="24"/>
              </w:rPr>
              <w:t xml:space="preserve">Music: Instrumental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Music: Vocal</w:t>
            </w:r>
          </w:p>
        </w:tc>
        <w:tc>
          <w:tcPr>
            <w:tcW w:w="3401" w:type="dxa"/>
            <w:gridSpan w:val="2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Religious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Research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Robotics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School Spirit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Science/Math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Social Justice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Student Govt./Politics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28 Theater/Drama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Work (Paid)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 Other Club/Activity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/Leadership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职务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(50 char) </w:t>
            </w:r>
          </w:p>
        </w:tc>
        <w:tc>
          <w:tcPr>
            <w:tcW w:w="7512" w:type="dxa"/>
            <w:gridSpan w:val="10"/>
          </w:tcPr>
          <w:p w:rsidR="006F0264" w:rsidRPr="009835A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Organization: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组织名称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(100 char) </w:t>
            </w:r>
          </w:p>
        </w:tc>
        <w:tc>
          <w:tcPr>
            <w:tcW w:w="7512" w:type="dxa"/>
            <w:gridSpan w:val="10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Description: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活动细节</w:t>
            </w:r>
            <w:r>
              <w:rPr>
                <w:rFonts w:ascii="Arial" w:hAnsi="Arial" w:cs="Arial"/>
                <w:sz w:val="24"/>
                <w:szCs w:val="24"/>
              </w:rPr>
              <w:t xml:space="preserve">: (150 char) </w:t>
            </w:r>
          </w:p>
        </w:tc>
        <w:tc>
          <w:tcPr>
            <w:tcW w:w="7512" w:type="dxa"/>
            <w:gridSpan w:val="10"/>
            <w:tcBorders>
              <w:bottom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Level(s):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9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10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11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11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 w:hint="eastAsia"/>
                <w:sz w:val="24"/>
                <w:szCs w:val="24"/>
                <w:lang w:val="fr-FR"/>
              </w:rPr>
              <w:t>Grade 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sz w:val="24"/>
                <w:szCs w:val="24"/>
              </w:rPr>
              <w:t>年级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B6DA5">
              <w:rPr>
                <w:rFonts w:ascii="Arial" w:hAnsi="Arial" w:cs="Arial"/>
                <w:sz w:val="24"/>
                <w:szCs w:val="24"/>
                <w:lang w:val="fr-FR"/>
              </w:rPr>
              <w:t>Post-G12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高中毕业后</w:t>
            </w:r>
          </w:p>
        </w:tc>
      </w:tr>
      <w:tr w:rsidR="006F0264" w:rsidTr="007A618A">
        <w:tc>
          <w:tcPr>
            <w:tcW w:w="2689" w:type="dxa"/>
            <w:tcBorders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Timing of Participation: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活动时间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: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chool 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学期中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School break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假期中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All-year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全年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Intention to Continue: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是否愿意继续参与</w:t>
            </w:r>
            <w:r>
              <w:rPr>
                <w:rFonts w:ascii="Arial" w:hAnsi="Arial" w:cs="Arial" w:hint="eastAsia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  <w:gridSpan w:val="10"/>
            <w:tcBorders>
              <w:top w:val="single" w:sz="4" w:space="0" w:color="auto"/>
            </w:tcBorders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Yes  No </w:t>
            </w:r>
          </w:p>
        </w:tc>
      </w:tr>
      <w:tr w:rsidR="006F0264" w:rsidTr="007A618A">
        <w:tc>
          <w:tcPr>
            <w:tcW w:w="2689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Time Engagement: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时间投入</w:t>
            </w:r>
          </w:p>
        </w:tc>
        <w:tc>
          <w:tcPr>
            <w:tcW w:w="1701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5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Hours/Week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每周投入小时数</w:t>
            </w:r>
          </w:p>
        </w:tc>
        <w:tc>
          <w:tcPr>
            <w:tcW w:w="1772" w:type="dxa"/>
            <w:gridSpan w:val="3"/>
          </w:tcPr>
          <w:p w:rsidR="006F0264" w:rsidRDefault="006F0264" w:rsidP="007A618A">
            <w:pPr>
              <w:adjustRightInd w:val="0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Weeks/Year </w:t>
            </w:r>
          </w:p>
          <w:p w:rsidR="006F0264" w:rsidRDefault="006F0264" w:rsidP="007A618A">
            <w:pPr>
              <w:adjustRightInd w:val="0"/>
              <w:snapToGrid w:val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每年时长（周）</w:t>
            </w:r>
          </w:p>
        </w:tc>
      </w:tr>
    </w:tbl>
    <w:p w:rsidR="006F0264" w:rsidRDefault="006F0264">
      <w:pPr>
        <w:widowControl/>
        <w:jc w:val="left"/>
        <w:rPr>
          <w:rFonts w:ascii="Arial" w:hAnsi="Arial" w:cs="Arial" w:hint="eastAsia"/>
          <w:b/>
          <w:sz w:val="24"/>
          <w:szCs w:val="24"/>
        </w:rPr>
      </w:pPr>
    </w:p>
    <w:p w:rsidR="006F0264" w:rsidRDefault="006F0264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:rsidR="006F0264" w:rsidRDefault="006F0264">
      <w:pPr>
        <w:widowControl/>
        <w:jc w:val="left"/>
        <w:rPr>
          <w:rFonts w:ascii="Arial" w:hAnsi="Arial" w:cs="Arial" w:hint="eastAsia"/>
          <w:b/>
          <w:sz w:val="24"/>
          <w:szCs w:val="24"/>
        </w:rPr>
      </w:pPr>
    </w:p>
    <w:p w:rsidR="006F0264" w:rsidRDefault="006F0264" w:rsidP="00C46A2F">
      <w:pPr>
        <w:adjustRightInd w:val="0"/>
        <w:snapToGrid w:val="0"/>
        <w:jc w:val="left"/>
        <w:rPr>
          <w:rFonts w:ascii="Arial" w:hAnsi="Arial" w:cs="Arial"/>
          <w:b/>
          <w:sz w:val="24"/>
          <w:szCs w:val="24"/>
          <w:shd w:val="pct15" w:color="auto" w:fill="FFFFFF"/>
        </w:rPr>
      </w:pPr>
    </w:p>
    <w:p w:rsidR="006031FD" w:rsidRPr="00A664A9" w:rsidRDefault="00A664A9" w:rsidP="00C46A2F">
      <w:pPr>
        <w:adjustRightInd w:val="0"/>
        <w:snapToGrid w:val="0"/>
        <w:jc w:val="left"/>
        <w:rPr>
          <w:rFonts w:ascii="Arial" w:hAnsi="Arial" w:cs="Arial"/>
          <w:b/>
          <w:sz w:val="24"/>
          <w:szCs w:val="24"/>
          <w:shd w:val="pct15" w:color="auto" w:fill="FFFFFF"/>
        </w:rPr>
      </w:pPr>
      <w:r w:rsidRPr="00A664A9">
        <w:rPr>
          <w:rFonts w:ascii="Arial" w:hAnsi="Arial" w:cs="Arial" w:hint="eastAsia"/>
          <w:b/>
          <w:sz w:val="24"/>
          <w:szCs w:val="24"/>
          <w:shd w:val="pct15" w:color="auto" w:fill="FFFFFF"/>
        </w:rPr>
        <w:lastRenderedPageBreak/>
        <w:t>A</w:t>
      </w:r>
      <w:r w:rsidRPr="00A664A9">
        <w:rPr>
          <w:rFonts w:ascii="Arial" w:hAnsi="Arial" w:cs="Arial"/>
          <w:b/>
          <w:sz w:val="24"/>
          <w:szCs w:val="24"/>
          <w:shd w:val="pct15" w:color="auto" w:fill="FFFFFF"/>
        </w:rPr>
        <w:t>dditional Information:</w:t>
      </w:r>
    </w:p>
    <w:p w:rsidR="00A664A9" w:rsidRDefault="00A664A9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</w:p>
    <w:p w:rsidR="00A664A9" w:rsidRDefault="00A664A9" w:rsidP="00C46A2F">
      <w:pPr>
        <w:adjustRightInd w:val="0"/>
        <w:snapToGri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Awards &amp; Honors:</w:t>
      </w:r>
    </w:p>
    <w:p w:rsidR="00C319A3" w:rsidRDefault="00C319A3" w:rsidP="00A664A9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 w:hint="eastAsia"/>
          <w:sz w:val="24"/>
          <w:szCs w:val="24"/>
        </w:rPr>
        <w:t>11,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ronze I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British Physics Olympiad (the BPhO)</w:t>
      </w:r>
    </w:p>
    <w:p w:rsidR="00A664A9" w:rsidRDefault="00A664A9" w:rsidP="00A664A9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G8, </w:t>
      </w: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econd Prize, City Design Group, Middle School Level, Future City China.</w:t>
      </w:r>
    </w:p>
    <w:p w:rsidR="00A664A9" w:rsidRDefault="00A664A9" w:rsidP="00A664A9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G7, </w:t>
      </w:r>
      <w:r w:rsidR="00553C87">
        <w:rPr>
          <w:rFonts w:ascii="Arial" w:hAnsi="Arial" w:cs="Arial"/>
          <w:sz w:val="24"/>
          <w:szCs w:val="24"/>
        </w:rPr>
        <w:t>Second Prize, Mathematics, Beijing Region, 12</w:t>
      </w:r>
      <w:r w:rsidR="00553C87" w:rsidRPr="00553C87">
        <w:rPr>
          <w:rFonts w:ascii="Arial" w:hAnsi="Arial" w:cs="Arial"/>
          <w:sz w:val="24"/>
          <w:szCs w:val="24"/>
          <w:vertAlign w:val="superscript"/>
        </w:rPr>
        <w:t>th</w:t>
      </w:r>
      <w:r w:rsidR="00553C87">
        <w:rPr>
          <w:rFonts w:ascii="Arial" w:hAnsi="Arial" w:cs="Arial"/>
          <w:sz w:val="24"/>
          <w:szCs w:val="24"/>
        </w:rPr>
        <w:t xml:space="preserve"> Integrated Practical Activities in Mathematics, Science and Chemistry for Middle School Students. </w:t>
      </w:r>
    </w:p>
    <w:p w:rsidR="00553C87" w:rsidRDefault="00553C87" w:rsidP="00A664A9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G5, Honor Roll of Distinction Certificate (Top 8%), Mathematics League Contests in China.</w:t>
      </w:r>
    </w:p>
    <w:p w:rsidR="00553C87" w:rsidRDefault="00553C87" w:rsidP="00A664A9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G5, </w:t>
      </w:r>
      <w:r w:rsidR="002830D9">
        <w:rPr>
          <w:rFonts w:ascii="Arial" w:hAnsi="Arial" w:cs="Arial"/>
          <w:sz w:val="24"/>
          <w:szCs w:val="24"/>
        </w:rPr>
        <w:t>Third Award, 2018 Yingchun</w:t>
      </w:r>
      <w:r w:rsidR="00814A25">
        <w:rPr>
          <w:rFonts w:ascii="Arial" w:hAnsi="Arial" w:cs="Arial"/>
          <w:sz w:val="24"/>
          <w:szCs w:val="24"/>
        </w:rPr>
        <w:t xml:space="preserve"> Cup</w:t>
      </w:r>
      <w:r w:rsidR="002830D9">
        <w:rPr>
          <w:rFonts w:ascii="Arial" w:hAnsi="Arial" w:cs="Arial"/>
          <w:sz w:val="24"/>
          <w:szCs w:val="24"/>
        </w:rPr>
        <w:t xml:space="preserve"> Mathematics Competition. </w:t>
      </w:r>
    </w:p>
    <w:p w:rsidR="002830D9" w:rsidRDefault="00D55338" w:rsidP="00A664A9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G5, Third Award, </w:t>
      </w:r>
      <w:r w:rsidR="00B532DD">
        <w:rPr>
          <w:rFonts w:ascii="Arial" w:hAnsi="Arial" w:cs="Arial"/>
          <w:sz w:val="24"/>
          <w:szCs w:val="24"/>
        </w:rPr>
        <w:t>Elementary School Group, Haidian District Teenager FLL Robotics.</w:t>
      </w:r>
    </w:p>
    <w:p w:rsidR="00B532DD" w:rsidRDefault="00B532DD" w:rsidP="00B532DD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G5, Second Award, Elementary School Group, FLL (FIRST LEGO League), Beijing Robotics FIRST Engineering Challenge.</w:t>
      </w:r>
    </w:p>
    <w:p w:rsidR="00B532DD" w:rsidRDefault="00814A25" w:rsidP="00B532DD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G5, Second Award, Northern Region Trials, 2018 FIRST Engineering Challenge.</w:t>
      </w:r>
    </w:p>
    <w:p w:rsidR="00814A25" w:rsidRDefault="00814A25" w:rsidP="00814A25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5, Second Award, EV3 Advanced Creative Programming Group, Beijing Region Trials, 10</w:t>
      </w:r>
      <w:r w:rsidRPr="00814A25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Lanqiao Cup National Software and Information Technology Professionals Competition.</w:t>
      </w:r>
    </w:p>
    <w:p w:rsidR="00814A25" w:rsidRDefault="00814A25" w:rsidP="00814A25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G4, </w:t>
      </w:r>
      <w:r w:rsidR="000109D0">
        <w:rPr>
          <w:rFonts w:ascii="Arial" w:hAnsi="Arial" w:cs="Arial"/>
          <w:sz w:val="24"/>
          <w:szCs w:val="24"/>
        </w:rPr>
        <w:t>Third Award, 2017 Yingchun Cup Mathematics Competition.</w:t>
      </w:r>
    </w:p>
    <w:p w:rsidR="000109D0" w:rsidRDefault="000109D0" w:rsidP="00814A25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G4, </w:t>
      </w:r>
      <w:r w:rsidR="003B7BB7">
        <w:rPr>
          <w:rFonts w:ascii="Arial" w:hAnsi="Arial" w:cs="Arial"/>
          <w:sz w:val="24"/>
          <w:szCs w:val="24"/>
        </w:rPr>
        <w:t>Third Award, 15</w:t>
      </w:r>
      <w:r w:rsidR="003B7BB7" w:rsidRPr="003B7BB7">
        <w:rPr>
          <w:rFonts w:ascii="Arial" w:hAnsi="Arial" w:cs="Arial"/>
          <w:sz w:val="24"/>
          <w:szCs w:val="24"/>
          <w:vertAlign w:val="superscript"/>
        </w:rPr>
        <w:t>th</w:t>
      </w:r>
      <w:r w:rsidR="003B7BB7">
        <w:rPr>
          <w:rFonts w:ascii="Arial" w:hAnsi="Arial" w:cs="Arial"/>
          <w:sz w:val="24"/>
          <w:szCs w:val="24"/>
        </w:rPr>
        <w:t xml:space="preserve"> Zoumei Cup Mathematics Competition.</w:t>
      </w:r>
    </w:p>
    <w:p w:rsidR="003B7BB7" w:rsidRDefault="003B7BB7" w:rsidP="00814A25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G4, Second Award, Elementary School Group, Haidian District Teenager FLL Robotics.</w:t>
      </w:r>
    </w:p>
    <w:p w:rsidR="003B7BB7" w:rsidRPr="00814A25" w:rsidRDefault="003B7BB7" w:rsidP="00814A25">
      <w:pPr>
        <w:pStyle w:val="a8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G4, Second Award, Creative Programming Group, National Finals, 8</w:t>
      </w:r>
      <w:r w:rsidRPr="003B7BB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Lanqiao Cup National Software and Information Technology Professionals Competition.</w:t>
      </w:r>
    </w:p>
    <w:sectPr w:rsidR="003B7BB7" w:rsidRPr="00814A25" w:rsidSect="009835A4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97B" w:rsidRDefault="0069697B" w:rsidP="004A7375">
      <w:r>
        <w:separator/>
      </w:r>
    </w:p>
  </w:endnote>
  <w:endnote w:type="continuationSeparator" w:id="0">
    <w:p w:rsidR="0069697B" w:rsidRDefault="0069697B" w:rsidP="004A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97B" w:rsidRDefault="0069697B" w:rsidP="004A7375">
      <w:r>
        <w:separator/>
      </w:r>
    </w:p>
  </w:footnote>
  <w:footnote w:type="continuationSeparator" w:id="0">
    <w:p w:rsidR="0069697B" w:rsidRDefault="0069697B" w:rsidP="004A7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14723"/>
    <w:multiLevelType w:val="hybridMultilevel"/>
    <w:tmpl w:val="BF2C9BDC"/>
    <w:lvl w:ilvl="0" w:tplc="62A6D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NzIzMTGyMLUwN7FU0lEKTi0uzszPAykwrgUA+/hoXiwAAAA="/>
  </w:docVars>
  <w:rsids>
    <w:rsidRoot w:val="00C46A2F"/>
    <w:rsid w:val="000109D0"/>
    <w:rsid w:val="00075E80"/>
    <w:rsid w:val="0010587B"/>
    <w:rsid w:val="00170E33"/>
    <w:rsid w:val="001A46B1"/>
    <w:rsid w:val="001C3A56"/>
    <w:rsid w:val="0020780E"/>
    <w:rsid w:val="002830D9"/>
    <w:rsid w:val="002937DF"/>
    <w:rsid w:val="0034012C"/>
    <w:rsid w:val="00382D45"/>
    <w:rsid w:val="00383B3C"/>
    <w:rsid w:val="00383C0E"/>
    <w:rsid w:val="003B7BB7"/>
    <w:rsid w:val="003D2066"/>
    <w:rsid w:val="00407320"/>
    <w:rsid w:val="00495890"/>
    <w:rsid w:val="004A45D7"/>
    <w:rsid w:val="004A7375"/>
    <w:rsid w:val="004D09B3"/>
    <w:rsid w:val="004F288D"/>
    <w:rsid w:val="00504C2D"/>
    <w:rsid w:val="00553C87"/>
    <w:rsid w:val="005E6677"/>
    <w:rsid w:val="005F0716"/>
    <w:rsid w:val="006031FD"/>
    <w:rsid w:val="00651384"/>
    <w:rsid w:val="006529D0"/>
    <w:rsid w:val="006536B2"/>
    <w:rsid w:val="0069697B"/>
    <w:rsid w:val="006B6DA5"/>
    <w:rsid w:val="006F0264"/>
    <w:rsid w:val="0077236F"/>
    <w:rsid w:val="00777CEA"/>
    <w:rsid w:val="0079009A"/>
    <w:rsid w:val="00804875"/>
    <w:rsid w:val="00814A25"/>
    <w:rsid w:val="00830ABE"/>
    <w:rsid w:val="00851CD8"/>
    <w:rsid w:val="008C141D"/>
    <w:rsid w:val="0090595B"/>
    <w:rsid w:val="00947721"/>
    <w:rsid w:val="00966581"/>
    <w:rsid w:val="009835A4"/>
    <w:rsid w:val="009D005A"/>
    <w:rsid w:val="009E16A0"/>
    <w:rsid w:val="00A0526B"/>
    <w:rsid w:val="00A567EF"/>
    <w:rsid w:val="00A664A9"/>
    <w:rsid w:val="00AB32CA"/>
    <w:rsid w:val="00AB7FBE"/>
    <w:rsid w:val="00B07EB8"/>
    <w:rsid w:val="00B532DD"/>
    <w:rsid w:val="00BB17C9"/>
    <w:rsid w:val="00C319A3"/>
    <w:rsid w:val="00C46A2F"/>
    <w:rsid w:val="00C608C8"/>
    <w:rsid w:val="00CC29E1"/>
    <w:rsid w:val="00D07D9F"/>
    <w:rsid w:val="00D15054"/>
    <w:rsid w:val="00D55338"/>
    <w:rsid w:val="00D6493B"/>
    <w:rsid w:val="00D85A75"/>
    <w:rsid w:val="00D938BA"/>
    <w:rsid w:val="00DC1FE2"/>
    <w:rsid w:val="00DE1801"/>
    <w:rsid w:val="00E84152"/>
    <w:rsid w:val="00EF2311"/>
    <w:rsid w:val="00F37024"/>
    <w:rsid w:val="00F468D8"/>
    <w:rsid w:val="00FC1569"/>
    <w:rsid w:val="00FE2C65"/>
    <w:rsid w:val="00FE4B76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60F429A"/>
  <w15:chartTrackingRefBased/>
  <w15:docId w15:val="{11A991F9-3A72-455D-A27C-57F4FA8A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7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73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7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7375"/>
    <w:rPr>
      <w:sz w:val="18"/>
      <w:szCs w:val="18"/>
    </w:rPr>
  </w:style>
  <w:style w:type="paragraph" w:styleId="a8">
    <w:name w:val="List Paragraph"/>
    <w:basedOn w:val="a"/>
    <w:uiPriority w:val="34"/>
    <w:qFormat/>
    <w:rsid w:val="00A664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2799;&#39582;\Documents\&#33258;&#23450;&#20041;%20Office%20&#27169;&#26495;\Blank%20(Arial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BF5B0-8415-44AA-9377-1B5B40921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(Arial)</Template>
  <TotalTime>3356</TotalTime>
  <Pages>9</Pages>
  <Words>2387</Words>
  <Characters>13608</Characters>
  <Application>Microsoft Office Word</Application>
  <DocSecurity>0</DocSecurity>
  <Lines>113</Lines>
  <Paragraphs>31</Paragraphs>
  <ScaleCrop>false</ScaleCrop>
  <Company/>
  <LinksUpToDate>false</LinksUpToDate>
  <CharactersWithSpaces>15964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35</cp:revision>
  <dcterms:created xsi:type="dcterms:W3CDTF">2021-03-28T03:19:00Z</dcterms:created>
  <dcterms:modified xsi:type="dcterms:W3CDTF">2023-09-17T10:22:00Z</dcterms:modified>
</cp:coreProperties>
</file>